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2D" w:rsidRDefault="005519ED">
      <w:bookmarkStart w:id="0" w:name="_GoBack"/>
      <w:r>
        <w:rPr>
          <w:noProof/>
        </w:rPr>
        <w:drawing>
          <wp:inline distT="0" distB="0" distL="0" distR="0" wp14:anchorId="24F0F351">
            <wp:extent cx="5194300" cy="902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BB25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9ED"/>
    <w:rsid w:val="00033277"/>
    <w:rsid w:val="004857B7"/>
    <w:rsid w:val="005519ED"/>
    <w:rsid w:val="00B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51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1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51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1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32CE4BAC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hist0334</dc:creator>
  <cp:lastModifiedBy>hist0334</cp:lastModifiedBy>
  <cp:revision>2</cp:revision>
  <dcterms:created xsi:type="dcterms:W3CDTF">2015-04-17T16:10:00Z</dcterms:created>
  <dcterms:modified xsi:type="dcterms:W3CDTF">2015-04-17T16:10:00Z</dcterms:modified>
</cp:coreProperties>
</file>